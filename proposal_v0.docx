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DE3B19" w14:textId="77777777" w:rsidR="00E12E4F" w:rsidRDefault="00E12E4F">
      <w:pPr>
        <w:pStyle w:val="Title"/>
        <w:rPr>
          <w:rFonts w:asciiTheme="minorHAnsi" w:eastAsiaTheme="minorEastAsia" w:hAnsiTheme="minorHAnsi" w:cstheme="minorBidi"/>
          <w:color w:val="759751"/>
          <w:kern w:val="0"/>
          <w:sz w:val="52"/>
          <w:szCs w:val="52"/>
        </w:rPr>
      </w:pPr>
    </w:p>
    <w:p w14:paraId="7A8DF0D7" w14:textId="6467DBFC" w:rsidR="005B24E0" w:rsidRPr="00B97C67" w:rsidRDefault="00B97C67">
      <w:pPr>
        <w:pStyle w:val="Title"/>
        <w:rPr>
          <w:rFonts w:asciiTheme="minorHAnsi" w:eastAsiaTheme="minorEastAsia" w:hAnsiTheme="minorHAnsi" w:cstheme="minorBidi"/>
          <w:color w:val="759751"/>
          <w:kern w:val="0"/>
          <w:sz w:val="52"/>
          <w:szCs w:val="52"/>
        </w:rPr>
      </w:pPr>
      <w:r w:rsidRPr="00B97C67">
        <w:rPr>
          <w:rFonts w:asciiTheme="minorHAnsi" w:eastAsiaTheme="minorEastAsia" w:hAnsiTheme="minorHAnsi" w:cstheme="minorBidi"/>
          <w:color w:val="759751"/>
          <w:kern w:val="0"/>
          <w:sz w:val="52"/>
          <w:szCs w:val="52"/>
        </w:rPr>
        <w:t>Verification of UDP Protocol</w:t>
      </w:r>
      <w:r w:rsidR="00F905C8">
        <w:rPr>
          <w:rFonts w:asciiTheme="minorHAnsi" w:eastAsiaTheme="minorEastAsia" w:hAnsiTheme="minorHAnsi" w:cstheme="minorBidi"/>
          <w:color w:val="759751"/>
          <w:kern w:val="0"/>
          <w:sz w:val="52"/>
          <w:szCs w:val="52"/>
        </w:rPr>
        <w:t xml:space="preserve"> </w:t>
      </w:r>
    </w:p>
    <w:p w14:paraId="325D623D" w14:textId="77777777" w:rsidR="005B24E0" w:rsidRDefault="00B97C67" w:rsidP="00B97C67">
      <w:pPr>
        <w:pStyle w:val="Author"/>
      </w:pPr>
      <w:r>
        <w:t xml:space="preserve">Manisha </w:t>
      </w:r>
      <w:proofErr w:type="spellStart"/>
      <w:r>
        <w:t>Garade</w:t>
      </w:r>
      <w:proofErr w:type="spellEnd"/>
      <w:r>
        <w:t xml:space="preserve">, Sai </w:t>
      </w:r>
      <w:proofErr w:type="spellStart"/>
      <w:r>
        <w:t>Teja</w:t>
      </w:r>
      <w:proofErr w:type="spellEnd"/>
      <w:r>
        <w:t xml:space="preserve"> </w:t>
      </w:r>
      <w:proofErr w:type="spellStart"/>
      <w:r>
        <w:t>Bodanki</w:t>
      </w:r>
      <w:proofErr w:type="spellEnd"/>
      <w:r>
        <w:t xml:space="preserve">, </w:t>
      </w:r>
      <w:proofErr w:type="spellStart"/>
      <w:r>
        <w:t>Vadiraja</w:t>
      </w:r>
      <w:proofErr w:type="spellEnd"/>
      <w:r>
        <w:t xml:space="preserve"> Mysore Nagendra</w:t>
      </w:r>
    </w:p>
    <w:p w14:paraId="438E9AFF" w14:textId="520A629C" w:rsidR="005B24E0" w:rsidRDefault="00F905C8">
      <w:pPr>
        <w:pStyle w:val="Heading1"/>
      </w:pPr>
      <w:r>
        <w:t>In a Nutshell</w:t>
      </w:r>
    </w:p>
    <w:p w14:paraId="50DD0480" w14:textId="53AEE71F" w:rsidR="005B24E0" w:rsidRDefault="00F905C8">
      <w:r>
        <w:t xml:space="preserve">We are proposing to verify an exciting UDP protocol leveraged from opencores.org using UVM environment </w:t>
      </w:r>
    </w:p>
    <w:p w14:paraId="5AA2BBB6" w14:textId="62962DC7" w:rsidR="005B24E0" w:rsidRDefault="00F905C8" w:rsidP="00F905C8">
      <w:pPr>
        <w:pStyle w:val="ListBullet"/>
      </w:pPr>
      <w:r>
        <w:t xml:space="preserve">UDP </w:t>
      </w:r>
    </w:p>
    <w:p w14:paraId="1FFDAA55" w14:textId="24899B6E" w:rsidR="005B24E0" w:rsidRDefault="00F905C8" w:rsidP="00F905C8">
      <w:pPr>
        <w:pStyle w:val="Heading2"/>
      </w:pPr>
      <w:commentRangeStart w:id="0"/>
      <w:proofErr w:type="spellStart"/>
      <w:r>
        <w:t>Framwork</w:t>
      </w:r>
      <w:commentRangeEnd w:id="0"/>
      <w:proofErr w:type="spellEnd"/>
      <w:r>
        <w:rPr>
          <w:rStyle w:val="CommentReference"/>
          <w:rFonts w:asciiTheme="minorHAnsi" w:eastAsiaTheme="minorHAnsi" w:hAnsiTheme="minorHAnsi" w:cstheme="minorBidi"/>
        </w:rPr>
        <w:commentReference w:id="0"/>
      </w:r>
    </w:p>
    <w:p w14:paraId="4E1C9F2E" w14:textId="77777777" w:rsidR="00F905C8" w:rsidRPr="00F905C8" w:rsidRDefault="00F905C8" w:rsidP="00F905C8"/>
    <w:p w14:paraId="08ACC823" w14:textId="77777777" w:rsidR="005B24E0" w:rsidRDefault="005B24E0">
      <w:bookmarkStart w:id="1" w:name="_GoBack"/>
      <w:bookmarkEnd w:id="1"/>
    </w:p>
    <w:sectPr w:rsidR="005B24E0">
      <w:footerReference w:type="even" r:id="rId9"/>
      <w:footerReference w:type="default" r:id="rId10"/>
      <w:headerReference w:type="first" r:id="rId11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8-05-05T12:33:00Z" w:initials="Office">
    <w:p w14:paraId="774F4507" w14:textId="33063C76" w:rsidR="00F905C8" w:rsidRDefault="00F905C8">
      <w:pPr>
        <w:pStyle w:val="CommentText"/>
      </w:pPr>
      <w:r>
        <w:rPr>
          <w:rStyle w:val="CommentReference"/>
        </w:rPr>
        <w:annotationRef/>
      </w:r>
      <w:r>
        <w:t>@</w:t>
      </w:r>
      <w:proofErr w:type="spellStart"/>
      <w:r>
        <w:t>Vadi</w:t>
      </w:r>
      <w:proofErr w:type="spellEnd"/>
      <w:r>
        <w:t>-Take if from here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4F4507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36CB35" w14:textId="77777777" w:rsidR="0089571F" w:rsidRDefault="0089571F">
      <w:pPr>
        <w:spacing w:after="0" w:line="240" w:lineRule="auto"/>
      </w:pPr>
      <w:r>
        <w:separator/>
      </w:r>
    </w:p>
    <w:p w14:paraId="2F1E9BDA" w14:textId="77777777" w:rsidR="0089571F" w:rsidRDefault="0089571F"/>
    <w:p w14:paraId="444DCDBE" w14:textId="77777777" w:rsidR="0089571F" w:rsidRDefault="0089571F"/>
  </w:endnote>
  <w:endnote w:type="continuationSeparator" w:id="0">
    <w:p w14:paraId="1D16EE21" w14:textId="77777777" w:rsidR="0089571F" w:rsidRDefault="0089571F">
      <w:pPr>
        <w:spacing w:after="0" w:line="240" w:lineRule="auto"/>
      </w:pPr>
      <w:r>
        <w:continuationSeparator/>
      </w:r>
    </w:p>
    <w:p w14:paraId="13BA16D2" w14:textId="77777777" w:rsidR="0089571F" w:rsidRDefault="0089571F"/>
    <w:p w14:paraId="650A3DEB" w14:textId="77777777" w:rsidR="0089571F" w:rsidRDefault="008957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A51728" w14:textId="77777777" w:rsidR="00B97C67" w:rsidRDefault="00B97C67" w:rsidP="00DD796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762C1A" w14:textId="77777777" w:rsidR="00B97C67" w:rsidRDefault="00B97C67" w:rsidP="00B97C6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C2E612" w14:textId="77777777" w:rsidR="00B97C67" w:rsidRDefault="00B97C67" w:rsidP="00DD796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E12E4F">
      <w:rPr>
        <w:rStyle w:val="PageNumber"/>
      </w:rPr>
      <w:fldChar w:fldCharType="separate"/>
    </w:r>
    <w:r w:rsidR="00E12E4F">
      <w:rPr>
        <w:rStyle w:val="PageNumber"/>
        <w:noProof/>
      </w:rPr>
      <w:t>2</w:t>
    </w:r>
    <w:r>
      <w:rPr>
        <w:rStyle w:val="PageNumber"/>
      </w:rPr>
      <w:fldChar w:fldCharType="end"/>
    </w:r>
  </w:p>
  <w:p w14:paraId="560110C9" w14:textId="77777777" w:rsidR="005B24E0" w:rsidRDefault="005B24E0" w:rsidP="00B97C6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D5C698" w14:textId="77777777" w:rsidR="0089571F" w:rsidRDefault="0089571F">
      <w:pPr>
        <w:spacing w:after="0" w:line="240" w:lineRule="auto"/>
      </w:pPr>
      <w:r>
        <w:separator/>
      </w:r>
    </w:p>
    <w:p w14:paraId="243056CA" w14:textId="77777777" w:rsidR="0089571F" w:rsidRDefault="0089571F"/>
    <w:p w14:paraId="6D7E453E" w14:textId="77777777" w:rsidR="0089571F" w:rsidRDefault="0089571F"/>
  </w:footnote>
  <w:footnote w:type="continuationSeparator" w:id="0">
    <w:p w14:paraId="6D1AB2CD" w14:textId="77777777" w:rsidR="0089571F" w:rsidRDefault="0089571F">
      <w:pPr>
        <w:spacing w:after="0" w:line="240" w:lineRule="auto"/>
      </w:pPr>
      <w:r>
        <w:continuationSeparator/>
      </w:r>
    </w:p>
    <w:p w14:paraId="344A42FB" w14:textId="77777777" w:rsidR="0089571F" w:rsidRDefault="0089571F"/>
    <w:p w14:paraId="1FF86F3A" w14:textId="77777777" w:rsidR="0089571F" w:rsidRDefault="0089571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55EE08" w14:textId="77777777" w:rsidR="00E12E4F" w:rsidRDefault="00E12E4F">
    <w:pPr>
      <w:pStyle w:val="Header"/>
    </w:pPr>
    <w:r>
      <w:rPr>
        <w:noProof/>
        <w:lang w:eastAsia="en-US"/>
      </w:rPr>
      <w:drawing>
        <wp:inline distT="0" distB="0" distL="0" distR="0" wp14:anchorId="2AFFA114" wp14:editId="2BD35462">
          <wp:extent cx="1261891" cy="242560"/>
          <wp:effectExtent l="0" t="0" r="8255" b="1206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SU-logo-2x.c8ddeab453314881abf49e766e1c66a7-ed6a3e24140ab4b22e58762a63b32f112b0144d0-db6992a8d1480637de569e90fc177a8a-5ac7941328b319f57ddcdd11878fb0a9be1703f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7101" cy="2608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  <w:t>Proposal</w:t>
    </w:r>
    <w:r>
      <w:tab/>
    </w:r>
    <w:r>
      <w:tab/>
    </w:r>
    <w:r>
      <w:tab/>
    </w:r>
    <w:r>
      <w:tab/>
    </w:r>
    <w:r>
      <w:tab/>
    </w:r>
    <w:r>
      <w:t>ECE593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C67"/>
    <w:rsid w:val="005B24E0"/>
    <w:rsid w:val="0089571F"/>
    <w:rsid w:val="00B97C67"/>
    <w:rsid w:val="00E12E4F"/>
    <w:rsid w:val="00F9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87D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character" w:styleId="PageNumber">
    <w:name w:val="page number"/>
    <w:basedOn w:val="DefaultParagraphFont"/>
    <w:uiPriority w:val="99"/>
    <w:semiHidden/>
    <w:unhideWhenUsed/>
    <w:rsid w:val="00B97C67"/>
  </w:style>
  <w:style w:type="character" w:styleId="CommentReference">
    <w:name w:val="annotation reference"/>
    <w:basedOn w:val="DefaultParagraphFont"/>
    <w:uiPriority w:val="99"/>
    <w:semiHidden/>
    <w:unhideWhenUsed/>
    <w:rsid w:val="00F905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05C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05C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5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05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5C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5C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microsoft.com/office/2011/relationships/people" Target="peop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itejabodanki/Library/Containers/com.microsoft.Word/Data/Library/Caches/1033/TM10002081/Research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2</TotalTime>
  <Pages>1</Pages>
  <Words>33</Words>
  <Characters>192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2018-05-05T19:34:00Z</dcterms:created>
  <dcterms:modified xsi:type="dcterms:W3CDTF">2018-05-05T19:34:00Z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